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35" w:rsidRDefault="00914CC0" w:rsidP="00914CC0">
      <w:pPr>
        <w:pStyle w:val="Heading1"/>
      </w:pPr>
      <w:r>
        <w:t xml:space="preserve">Randomizing Camera Shake Using </w:t>
      </w:r>
      <w:proofErr w:type="spellStart"/>
      <w:r>
        <w:t>Cinemachine</w:t>
      </w:r>
      <w:proofErr w:type="spellEnd"/>
    </w:p>
    <w:p w:rsidR="00914CC0" w:rsidRDefault="00914CC0" w:rsidP="00914CC0">
      <w:pPr>
        <w:pStyle w:val="BodyText"/>
      </w:pPr>
      <w:r>
        <w:t xml:space="preserve">The new impulses module is pretty cool. You can generate shake patterns using Scriptable Object assets and plug them into </w:t>
      </w:r>
      <w:proofErr w:type="spellStart"/>
      <w:r>
        <w:t>Cinemachine</w:t>
      </w:r>
      <w:proofErr w:type="spellEnd"/>
      <w:r>
        <w:t xml:space="preserve"> Impulse Source components. This is pretty cool. </w:t>
      </w:r>
    </w:p>
    <w:p w:rsidR="00914CC0" w:rsidRPr="00F34B9C" w:rsidRDefault="00914CC0" w:rsidP="00914CC0">
      <w:pPr>
        <w:pStyle w:val="BodyText"/>
        <w:rPr>
          <w:b/>
        </w:rPr>
      </w:pPr>
      <w:r w:rsidRPr="00F34B9C">
        <w:rPr>
          <w:b/>
        </w:rPr>
        <w:t>But what if you want to randomize the shake?</w:t>
      </w:r>
    </w:p>
    <w:p w:rsidR="00914CC0" w:rsidRDefault="00914CC0" w:rsidP="00914CC0">
      <w:pPr>
        <w:pStyle w:val="BodyText"/>
      </w:pPr>
      <w:r>
        <w:t xml:space="preserve">A friend of mine quickly pointed out this apparent noise, as he wanted a different shake every time a camera shake event was fired. </w:t>
      </w:r>
      <w:r w:rsidR="00F34B9C">
        <w:t xml:space="preserve">His solution involved creating a new game object for the </w:t>
      </w:r>
      <w:proofErr w:type="spellStart"/>
      <w:r w:rsidR="00F34B9C">
        <w:t>Cinemachine</w:t>
      </w:r>
      <w:proofErr w:type="spellEnd"/>
      <w:r w:rsidR="00F34B9C">
        <w:t xml:space="preserve"> virtual camera to target and shaking that.</w:t>
      </w:r>
    </w:p>
    <w:p w:rsidR="00F34B9C" w:rsidRDefault="00F34B9C" w:rsidP="00914CC0">
      <w:pPr>
        <w:pStyle w:val="BodyText"/>
        <w:rPr>
          <w:b/>
        </w:rPr>
      </w:pPr>
      <w:r w:rsidRPr="00F34B9C">
        <w:rPr>
          <w:b/>
        </w:rPr>
        <w:t>I didn’t like that solution.</w:t>
      </w:r>
    </w:p>
    <w:p w:rsidR="00F34B9C" w:rsidRDefault="00822531" w:rsidP="00F34B9C">
      <w:pPr>
        <w:pStyle w:val="Heading3"/>
      </w:pPr>
      <w:r>
        <w:t>Investigating Alternatives</w:t>
      </w:r>
    </w:p>
    <w:p w:rsidR="00F34B9C" w:rsidRDefault="00822531" w:rsidP="00F34B9C">
      <w:pPr>
        <w:pStyle w:val="BodyText"/>
      </w:pPr>
      <w:r>
        <w:t xml:space="preserve">The field we are interested in is on one of the </w:t>
      </w:r>
      <w:proofErr w:type="spellStart"/>
      <w:r>
        <w:t>Cinemachine</w:t>
      </w:r>
      <w:proofErr w:type="spellEnd"/>
      <w:r>
        <w:t xml:space="preserve"> Impulse Source variants: </w:t>
      </w:r>
    </w:p>
    <w:p w:rsidR="00822531" w:rsidRDefault="00822531" w:rsidP="00F34B9C">
      <w:pPr>
        <w:pStyle w:val="BodyText"/>
      </w:pPr>
      <w:r>
        <w:rPr>
          <w:noProof/>
        </w:rPr>
        <w:drawing>
          <wp:inline distT="0" distB="0" distL="0" distR="0" wp14:anchorId="1C978DE9" wp14:editId="19C56573">
            <wp:extent cx="47339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31" w:rsidRDefault="00822531" w:rsidP="00F34B9C">
      <w:pPr>
        <w:pStyle w:val="BodyText"/>
      </w:pPr>
      <w:r>
        <w:t>Notice how it asks for a Signal Source Asset? Yet if you click the gear, you will find you have several different options for types of Assets you can create.</w:t>
      </w:r>
    </w:p>
    <w:p w:rsidR="00822531" w:rsidRDefault="00822531" w:rsidP="00F34B9C">
      <w:pPr>
        <w:pStyle w:val="BodyText"/>
      </w:pPr>
      <w:r>
        <w:t>What’s going on here?</w:t>
      </w:r>
    </w:p>
    <w:p w:rsidR="00822531" w:rsidRDefault="00822531" w:rsidP="00822531">
      <w:pPr>
        <w:pStyle w:val="Heading3"/>
      </w:pPr>
      <w:r>
        <w:t>Unity API to the Rescue!</w:t>
      </w:r>
    </w:p>
    <w:p w:rsidR="00822531" w:rsidRDefault="00822531" w:rsidP="009B68FA">
      <w:pPr>
        <w:pStyle w:val="BodyText"/>
      </w:pPr>
      <w:r w:rsidRPr="009B68FA">
        <w:rPr>
          <w:rStyle w:val="BodyTextChar"/>
        </w:rPr>
        <w:t>It turns out that Signal Source Asset is an</w:t>
      </w:r>
      <w:r w:rsidRPr="00822531">
        <w:t xml:space="preserve"> </w:t>
      </w:r>
      <w:r w:rsidRPr="00822531">
        <w:rPr>
          <w:rStyle w:val="VerbatimChar"/>
        </w:rPr>
        <w:t>abstract</w:t>
      </w:r>
      <w:r w:rsidRPr="00822531">
        <w:t xml:space="preserve"> type of</w:t>
      </w:r>
      <w:r w:rsidRPr="00822531">
        <w:rPr>
          <w:rStyle w:val="VerbatimChar"/>
          <w:shd w:val="clear" w:color="auto" w:fill="auto"/>
        </w:rPr>
        <w:t xml:space="preserve"> </w:t>
      </w:r>
      <w:proofErr w:type="spellStart"/>
      <w:r w:rsidRPr="009B68FA">
        <w:rPr>
          <w:rStyle w:val="VerbatimChar"/>
        </w:rPr>
        <w:t>ScriptableObject</w:t>
      </w:r>
      <w:proofErr w:type="spellEnd"/>
      <w:r w:rsidRPr="00822531">
        <w:t>. That’s convenient!</w:t>
      </w:r>
      <w:r w:rsidR="009B68FA">
        <w:t xml:space="preserve"> So all we need to do is subclass </w:t>
      </w:r>
      <w:proofErr w:type="spellStart"/>
      <w:r w:rsidR="009B68FA" w:rsidRPr="00131755">
        <w:rPr>
          <w:rStyle w:val="VerbatimChar"/>
        </w:rPr>
        <w:t>SignalSourceAsset</w:t>
      </w:r>
      <w:proofErr w:type="spellEnd"/>
      <w:r w:rsidR="009B68FA">
        <w:t xml:space="preserve"> and override the abstract methods.</w:t>
      </w:r>
      <w:r w:rsidR="00131755">
        <w:t xml:space="preserve"> Here’s a template:</w:t>
      </w:r>
    </w:p>
    <w:p w:rsidR="00131755" w:rsidRDefault="00131755" w:rsidP="00131755">
      <w:pPr>
        <w:pStyle w:val="SourceCode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131755" w:rsidRDefault="00131755" w:rsidP="00131755">
      <w:pPr>
        <w:pStyle w:val="SourceCode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31755" w:rsidRDefault="00131755" w:rsidP="00131755">
      <w:pPr>
        <w:pStyle w:val="SourceCode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proofErr w:type="spellStart"/>
      <w:r>
        <w:t>Cinemachine</w:t>
      </w:r>
      <w:proofErr w:type="spellEnd"/>
      <w:r>
        <w:t>;</w:t>
      </w:r>
    </w:p>
    <w:p w:rsidR="00131755" w:rsidRDefault="00131755" w:rsidP="00131755">
      <w:pPr>
        <w:pStyle w:val="SourceCode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131755" w:rsidRDefault="00131755" w:rsidP="00131755">
      <w:pPr>
        <w:pStyle w:val="SourceCode"/>
      </w:pPr>
    </w:p>
    <w:p w:rsidR="00131755" w:rsidRDefault="00131755" w:rsidP="00131755">
      <w:pPr>
        <w:pStyle w:val="SourceCode"/>
      </w:pPr>
      <w:r>
        <w:t>[</w:t>
      </w:r>
      <w:proofErr w:type="spellStart"/>
      <w:proofErr w:type="gramStart"/>
      <w:r>
        <w:t>CreateAssetMenu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= </w:t>
      </w:r>
      <w:r>
        <w:rPr>
          <w:color w:val="A31515"/>
        </w:rPr>
        <w:t>"</w:t>
      </w:r>
      <w:proofErr w:type="spellStart"/>
      <w:r>
        <w:rPr>
          <w:color w:val="A31515"/>
        </w:rPr>
        <w:t>TestShake</w:t>
      </w:r>
      <w:proofErr w:type="spellEnd"/>
      <w:r>
        <w:rPr>
          <w:color w:val="A31515"/>
        </w:rPr>
        <w:t>"</w:t>
      </w:r>
      <w:r>
        <w:t xml:space="preserve">, </w:t>
      </w:r>
      <w:proofErr w:type="spellStart"/>
      <w:r>
        <w:t>menuName</w:t>
      </w:r>
      <w:proofErr w:type="spellEnd"/>
      <w:r>
        <w:t xml:space="preserve"> = </w:t>
      </w:r>
      <w:r>
        <w:rPr>
          <w:color w:val="A31515"/>
        </w:rPr>
        <w:t>"</w:t>
      </w:r>
      <w:proofErr w:type="spellStart"/>
      <w:r>
        <w:rPr>
          <w:color w:val="A31515"/>
        </w:rPr>
        <w:t>TestShakeAsset</w:t>
      </w:r>
      <w:proofErr w:type="spellEnd"/>
      <w:r>
        <w:rPr>
          <w:color w:val="A31515"/>
        </w:rPr>
        <w:t>"</w:t>
      </w:r>
      <w:r>
        <w:t>)]</w:t>
      </w:r>
    </w:p>
    <w:p w:rsidR="00131755" w:rsidRDefault="00131755" w:rsidP="00131755">
      <w:pPr>
        <w:pStyle w:val="SourceCode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TestShake</w:t>
      </w:r>
      <w:proofErr w:type="spellEnd"/>
      <w:r>
        <w:t xml:space="preserve"> : </w:t>
      </w:r>
      <w:proofErr w:type="spellStart"/>
      <w:r>
        <w:t>SignalSourceAsset</w:t>
      </w:r>
      <w:proofErr w:type="spellEnd"/>
    </w:p>
    <w:p w:rsidR="00131755" w:rsidRDefault="00131755" w:rsidP="00131755">
      <w:pPr>
        <w:pStyle w:val="SourceCode"/>
      </w:pPr>
      <w:r>
        <w:t>{</w:t>
      </w:r>
    </w:p>
    <w:p w:rsidR="00131755" w:rsidRDefault="00131755" w:rsidP="00131755">
      <w:pPr>
        <w:pStyle w:val="SourceCode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SignalDuration</w:t>
      </w:r>
      <w:proofErr w:type="spellEnd"/>
    </w:p>
    <w:p w:rsidR="00131755" w:rsidRDefault="00131755" w:rsidP="00131755">
      <w:pPr>
        <w:pStyle w:val="SourceCode"/>
      </w:pPr>
      <w:r>
        <w:t xml:space="preserve">    {</w:t>
      </w:r>
    </w:p>
    <w:p w:rsidR="00131755" w:rsidRDefault="00131755" w:rsidP="00131755">
      <w:pPr>
        <w:pStyle w:val="SourceCode"/>
      </w:pPr>
      <w:r>
        <w:t xml:space="preserve">        </w:t>
      </w:r>
      <w:proofErr w:type="gramStart"/>
      <w:r>
        <w:rPr>
          <w:color w:val="0000FF"/>
        </w:rPr>
        <w:t>get</w:t>
      </w:r>
      <w:proofErr w:type="gramEnd"/>
    </w:p>
    <w:p w:rsidR="00131755" w:rsidRDefault="00131755" w:rsidP="00131755">
      <w:pPr>
        <w:pStyle w:val="SourceCode"/>
      </w:pPr>
      <w:r>
        <w:t xml:space="preserve">        {</w:t>
      </w:r>
    </w:p>
    <w:p w:rsidR="00131755" w:rsidRDefault="00131755" w:rsidP="00131755">
      <w:pPr>
        <w:pStyle w:val="SourceCode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1000000f;</w:t>
      </w:r>
    </w:p>
    <w:p w:rsidR="00131755" w:rsidRDefault="00131755" w:rsidP="00131755">
      <w:pPr>
        <w:pStyle w:val="SourceCode"/>
      </w:pPr>
      <w:r>
        <w:t xml:space="preserve">        }</w:t>
      </w:r>
    </w:p>
    <w:p w:rsidR="00131755" w:rsidRDefault="00131755" w:rsidP="00131755">
      <w:pPr>
        <w:pStyle w:val="SourceCode"/>
      </w:pPr>
      <w:r>
        <w:t xml:space="preserve">    }</w:t>
      </w:r>
    </w:p>
    <w:p w:rsidR="00131755" w:rsidRDefault="00131755" w:rsidP="00131755">
      <w:pPr>
        <w:pStyle w:val="SourceCode"/>
      </w:pPr>
    </w:p>
    <w:p w:rsidR="00131755" w:rsidRDefault="00131755" w:rsidP="00131755">
      <w:pPr>
        <w:pStyle w:val="SourceCode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GetSignal</w:t>
      </w:r>
      <w:proofErr w:type="spellEnd"/>
      <w:r>
        <w:t>(</w:t>
      </w:r>
      <w:r>
        <w:rPr>
          <w:color w:val="0000FF"/>
        </w:rPr>
        <w:t>float</w:t>
      </w:r>
      <w:r>
        <w:t xml:space="preserve"> </w:t>
      </w:r>
      <w:proofErr w:type="spellStart"/>
      <w:r>
        <w:t>timeSinceSignalStart</w:t>
      </w:r>
      <w:proofErr w:type="spellEnd"/>
      <w:r>
        <w:t xml:space="preserve">, </w:t>
      </w:r>
      <w:r>
        <w:rPr>
          <w:color w:val="0000FF"/>
        </w:rPr>
        <w:t>out</w:t>
      </w:r>
      <w:r>
        <w:t xml:space="preserve"> Vector3 </w:t>
      </w:r>
      <w:proofErr w:type="spellStart"/>
      <w:r>
        <w:t>pos</w:t>
      </w:r>
      <w:proofErr w:type="spellEnd"/>
      <w:r>
        <w:t xml:space="preserve">, </w:t>
      </w:r>
      <w:r>
        <w:rPr>
          <w:color w:val="0000FF"/>
        </w:rPr>
        <w:t>out</w:t>
      </w:r>
      <w:r>
        <w:t xml:space="preserve"> Quaternion rot)</w:t>
      </w:r>
    </w:p>
    <w:p w:rsidR="00131755" w:rsidRDefault="00131755" w:rsidP="00131755">
      <w:pPr>
        <w:pStyle w:val="SourceCode"/>
      </w:pPr>
      <w:r>
        <w:t xml:space="preserve">    {</w:t>
      </w:r>
    </w:p>
    <w:p w:rsidR="00131755" w:rsidRDefault="00131755" w:rsidP="00131755">
      <w:pPr>
        <w:pStyle w:val="SourceCode"/>
      </w:pPr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= Vector3.zero;</w:t>
      </w:r>
    </w:p>
    <w:p w:rsidR="00131755" w:rsidRDefault="00131755" w:rsidP="00131755">
      <w:pPr>
        <w:pStyle w:val="SourceCode"/>
      </w:pPr>
      <w:r>
        <w:t xml:space="preserve">        </w:t>
      </w:r>
      <w:proofErr w:type="gramStart"/>
      <w:r>
        <w:t>rot</w:t>
      </w:r>
      <w:proofErr w:type="gramEnd"/>
      <w:r>
        <w:t xml:space="preserve"> = </w:t>
      </w:r>
      <w:proofErr w:type="spellStart"/>
      <w:r>
        <w:t>Quaternion.identity</w:t>
      </w:r>
      <w:proofErr w:type="spellEnd"/>
      <w:r>
        <w:t>;</w:t>
      </w:r>
    </w:p>
    <w:p w:rsidR="00131755" w:rsidRDefault="00131755" w:rsidP="00131755">
      <w:pPr>
        <w:pStyle w:val="SourceCode"/>
      </w:pPr>
      <w:r>
        <w:t xml:space="preserve">    }</w:t>
      </w:r>
    </w:p>
    <w:p w:rsidR="00131755" w:rsidRDefault="00131755" w:rsidP="00131755">
      <w:pPr>
        <w:pStyle w:val="SourceCode"/>
      </w:pPr>
      <w:r>
        <w:t>}</w:t>
      </w:r>
    </w:p>
    <w:p w:rsidR="00131755" w:rsidRDefault="00131755" w:rsidP="00131755">
      <w:pPr>
        <w:pStyle w:val="BodyText"/>
      </w:pPr>
    </w:p>
    <w:p w:rsidR="00131755" w:rsidRDefault="00131755" w:rsidP="00131755">
      <w:pPr>
        <w:pStyle w:val="BodyText"/>
      </w:pPr>
      <w:r>
        <w:t xml:space="preserve">You’ll want to set the </w:t>
      </w:r>
      <w:proofErr w:type="spellStart"/>
      <w:r w:rsidRPr="00881EB8">
        <w:rPr>
          <w:rStyle w:val="VerbatimChar"/>
        </w:rPr>
        <w:t>SignalDuration</w:t>
      </w:r>
      <w:proofErr w:type="spellEnd"/>
      <w:r>
        <w:t xml:space="preserve"> to return how long the impulse should play. </w:t>
      </w:r>
      <w:proofErr w:type="spellStart"/>
      <w:r w:rsidRPr="00881EB8">
        <w:rPr>
          <w:rStyle w:val="VerbatimChar"/>
        </w:rPr>
        <w:t>GetSignal</w:t>
      </w:r>
      <w:proofErr w:type="spellEnd"/>
      <w:r>
        <w:t xml:space="preserve"> is where the magic happens. That’s where you will want to call your random number generator of choice or generate other noise patterns. Don’t forget that because this is a </w:t>
      </w:r>
      <w:proofErr w:type="spellStart"/>
      <w:r w:rsidRPr="00881EB8">
        <w:rPr>
          <w:rStyle w:val="VerbatimChar"/>
        </w:rPr>
        <w:t>ScriptableObject</w:t>
      </w:r>
      <w:proofErr w:type="spellEnd"/>
      <w:r w:rsidR="00881EB8">
        <w:t xml:space="preserve">, you can add your own public fields to be customizable in the inspector. </w:t>
      </w:r>
    </w:p>
    <w:p w:rsidR="00881EB8" w:rsidRDefault="00881EB8" w:rsidP="00881EB8">
      <w:pPr>
        <w:pStyle w:val="Heading3"/>
      </w:pPr>
      <w:r>
        <w:t>A Nice Little Surprise</w:t>
      </w:r>
    </w:p>
    <w:p w:rsidR="00881EB8" w:rsidRDefault="00881EB8" w:rsidP="00881EB8">
      <w:pPr>
        <w:pStyle w:val="BodyText"/>
      </w:pPr>
      <w:r>
        <w:t>This just worked:</w:t>
      </w:r>
    </w:p>
    <w:p w:rsidR="00881EB8" w:rsidRPr="00881EB8" w:rsidRDefault="00881EB8" w:rsidP="00881EB8">
      <w:pPr>
        <w:pStyle w:val="BodyText"/>
      </w:pPr>
      <w:r>
        <w:rPr>
          <w:noProof/>
        </w:rPr>
        <w:drawing>
          <wp:inline distT="0" distB="0" distL="0" distR="0" wp14:anchorId="3D247327" wp14:editId="6B6ABA32">
            <wp:extent cx="47910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EB8" w:rsidRPr="00881E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E9" w:rsidRDefault="000D6DE9">
      <w:pPr>
        <w:spacing w:after="0"/>
      </w:pPr>
      <w:r>
        <w:separator/>
      </w:r>
    </w:p>
  </w:endnote>
  <w:endnote w:type="continuationSeparator" w:id="0">
    <w:p w:rsidR="000D6DE9" w:rsidRDefault="000D6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E9" w:rsidRDefault="000D6DE9">
      <w:r>
        <w:separator/>
      </w:r>
    </w:p>
  </w:footnote>
  <w:footnote w:type="continuationSeparator" w:id="0">
    <w:p w:rsidR="000D6DE9" w:rsidRDefault="000D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C088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D6A9435"/>
    <w:multiLevelType w:val="multilevel"/>
    <w:tmpl w:val="4262F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C0"/>
    <w:rsid w:val="00011C8B"/>
    <w:rsid w:val="000B472A"/>
    <w:rsid w:val="000D6DE9"/>
    <w:rsid w:val="00131755"/>
    <w:rsid w:val="00264C49"/>
    <w:rsid w:val="002E1332"/>
    <w:rsid w:val="004B62DB"/>
    <w:rsid w:val="004E29B3"/>
    <w:rsid w:val="00590D07"/>
    <w:rsid w:val="005D3A82"/>
    <w:rsid w:val="00784D58"/>
    <w:rsid w:val="00822531"/>
    <w:rsid w:val="008631C5"/>
    <w:rsid w:val="00881EB8"/>
    <w:rsid w:val="008D6863"/>
    <w:rsid w:val="00914CC0"/>
    <w:rsid w:val="009B68FA"/>
    <w:rsid w:val="00AC08A1"/>
    <w:rsid w:val="00AE6335"/>
    <w:rsid w:val="00B14BEF"/>
    <w:rsid w:val="00B86B75"/>
    <w:rsid w:val="00BC48D5"/>
    <w:rsid w:val="00C36279"/>
    <w:rsid w:val="00DA18FF"/>
    <w:rsid w:val="00E315A3"/>
    <w:rsid w:val="00F34B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7" w:qFormat="1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Closing" w:uiPriority="99"/>
    <w:lsdException w:name="Signature" w:uiPriority="99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alutation" w:uiPriority="99"/>
    <w:lsdException w:name="Date" w:uiPriority="99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Balloon Text" w:uiPriority="99"/>
    <w:lsdException w:name="Placeholder Text" w:uiPriority="99"/>
    <w:lsdException w:name="No Spacing" w:uiPriority="99"/>
    <w:lsdException w:name="List Paragraph" w:uiPriority="99"/>
    <w:lsdException w:name="Quote" w:uiPriority="99"/>
    <w:lsdException w:name="Intense Quote" w:uiPriority="99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TOC Heading" w:uiPriority="99" w:qFormat="1"/>
  </w:latentStyles>
  <w:style w:type="paragraph" w:default="1" w:styleId="Normal">
    <w:name w:val="Normal"/>
    <w:uiPriority w:val="99"/>
    <w:rsid w:val="00DA18FF"/>
  </w:style>
  <w:style w:type="paragraph" w:styleId="Heading1">
    <w:name w:val="heading 1"/>
    <w:basedOn w:val="Normal"/>
    <w:next w:val="BodyText"/>
    <w:uiPriority w:val="2"/>
    <w:qFormat/>
    <w:rsid w:val="000B4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3"/>
    <w:qFormat/>
    <w:rsid w:val="000B4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4"/>
    <w:qFormat/>
    <w:rsid w:val="000B4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5"/>
    <w:qFormat/>
    <w:rsid w:val="000B47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6"/>
    <w:qFormat/>
    <w:rsid w:val="000B47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7"/>
    <w:qFormat/>
    <w:rsid w:val="000B47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472A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/>
    <w:rsid w:val="000B472A"/>
  </w:style>
  <w:style w:type="paragraph" w:customStyle="1" w:styleId="Compact">
    <w:name w:val="Compact"/>
    <w:basedOn w:val="BodyText"/>
    <w:uiPriority w:val="99"/>
    <w:pPr>
      <w:spacing w:before="36" w:after="36"/>
    </w:pPr>
  </w:style>
  <w:style w:type="paragraph" w:styleId="Title">
    <w:name w:val="Title"/>
    <w:basedOn w:val="Normal"/>
    <w:next w:val="BodyText"/>
    <w:uiPriority w:val="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uiPriority w:val="9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uiPriority w:val="99"/>
    <w:qFormat/>
    <w:rsid w:val="000B472A"/>
    <w:pPr>
      <w:keepNext/>
      <w:keepLines/>
      <w:jc w:val="center"/>
    </w:pPr>
  </w:style>
  <w:style w:type="paragraph" w:styleId="Date">
    <w:name w:val="Date"/>
    <w:next w:val="BodyText"/>
    <w:uiPriority w:val="99"/>
    <w:qFormat/>
    <w:rsid w:val="000B472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9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</w:style>
  <w:style w:type="paragraph" w:styleId="BlockText">
    <w:name w:val="Block Text"/>
    <w:basedOn w:val="BodyText"/>
    <w:next w:val="BodyText"/>
    <w:uiPriority w:val="9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9"/>
    <w:unhideWhenUsed/>
  </w:style>
  <w:style w:type="paragraph" w:customStyle="1" w:styleId="DefinitionTerm">
    <w:name w:val="Definition Term"/>
    <w:basedOn w:val="Normal"/>
    <w:next w:val="Definition"/>
    <w:uiPriority w:val="9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CaptionChar"/>
    <w:uiPriority w:val="99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FigurewithCaption">
    <w:name w:val="Figure with Caption"/>
    <w:basedOn w:val="Figure"/>
    <w:uiPriority w:val="99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sid w:val="00DA18FF"/>
    <w:rPr>
      <w:i/>
    </w:rPr>
  </w:style>
  <w:style w:type="character" w:customStyle="1" w:styleId="VerbatimChar">
    <w:name w:val="Verbatim Char"/>
    <w:basedOn w:val="CaptionChar"/>
    <w:link w:val="SourceCode"/>
    <w:uiPriority w:val="1"/>
    <w:rsid w:val="00131755"/>
    <w:rPr>
      <w:i w:val="0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uiPriority w:val="99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99"/>
    <w:unhideWhenUsed/>
    <w:qFormat/>
    <w:rsid w:val="000B47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1"/>
    <w:qFormat/>
    <w:rsid w:val="00131755"/>
    <w:pPr>
      <w:shd w:val="clear" w:color="auto" w:fill="D9D9D9" w:themeFill="background1" w:themeFillShade="D9"/>
      <w:wordWrap w:val="0"/>
      <w:spacing w:after="0"/>
    </w:pPr>
  </w:style>
  <w:style w:type="character" w:customStyle="1" w:styleId="KeywordTok">
    <w:name w:val="Keyword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uiPriority w:val="99"/>
    <w:rPr>
      <w:i w:val="0"/>
      <w:color w:val="902000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uiPriority w:val="99"/>
    <w:rPr>
      <w:i w:val="0"/>
      <w:color w:val="880000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uiPriority w:val="99"/>
    <w:rPr>
      <w:i w:val="0"/>
      <w:color w:val="BB6688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uiPriority w:val="99"/>
    <w:rPr>
      <w:i/>
      <w:color w:val="60A0B0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uiPriority w:val="99"/>
    <w:rPr>
      <w:i/>
      <w:color w:val="BA2121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uiPriority w:val="99"/>
    <w:rPr>
      <w:i w:val="0"/>
      <w:color w:val="007020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uiPriority w:val="99"/>
    <w:rPr>
      <w:i w:val="0"/>
      <w:color w:val="06287E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uiPriority w:val="99"/>
    <w:rPr>
      <w:i w:val="0"/>
      <w:color w:val="19177C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uiPriority w:val="99"/>
    <w:rPr>
      <w:i w:val="0"/>
      <w:color w:val="666666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uiPriority w:val="99"/>
    <w:rPr>
      <w:i w:val="0"/>
      <w:color w:val="BC7A00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uiPriority w:val="99"/>
    <w:rPr>
      <w:i w:val="0"/>
      <w:color w:val="7D9029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BodyTextChar">
    <w:name w:val="Body Text Char"/>
    <w:basedOn w:val="DefaultParagraphFont"/>
    <w:link w:val="BodyText"/>
    <w:rsid w:val="000B472A"/>
  </w:style>
  <w:style w:type="paragraph" w:styleId="BalloonText">
    <w:name w:val="Balloon Text"/>
    <w:basedOn w:val="Normal"/>
    <w:link w:val="BalloonTextChar"/>
    <w:uiPriority w:val="99"/>
    <w:rsid w:val="00822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2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7" w:qFormat="1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Closing" w:uiPriority="99"/>
    <w:lsdException w:name="Signature" w:uiPriority="99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alutation" w:uiPriority="99"/>
    <w:lsdException w:name="Date" w:uiPriority="99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Balloon Text" w:uiPriority="99"/>
    <w:lsdException w:name="Placeholder Text" w:uiPriority="99"/>
    <w:lsdException w:name="No Spacing" w:uiPriority="99"/>
    <w:lsdException w:name="List Paragraph" w:uiPriority="99"/>
    <w:lsdException w:name="Quote" w:uiPriority="99"/>
    <w:lsdException w:name="Intense Quote" w:uiPriority="99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TOC Heading" w:uiPriority="99" w:qFormat="1"/>
  </w:latentStyles>
  <w:style w:type="paragraph" w:default="1" w:styleId="Normal">
    <w:name w:val="Normal"/>
    <w:uiPriority w:val="99"/>
    <w:rsid w:val="00DA18FF"/>
  </w:style>
  <w:style w:type="paragraph" w:styleId="Heading1">
    <w:name w:val="heading 1"/>
    <w:basedOn w:val="Normal"/>
    <w:next w:val="BodyText"/>
    <w:uiPriority w:val="2"/>
    <w:qFormat/>
    <w:rsid w:val="000B4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3"/>
    <w:qFormat/>
    <w:rsid w:val="000B4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4"/>
    <w:qFormat/>
    <w:rsid w:val="000B4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5"/>
    <w:qFormat/>
    <w:rsid w:val="000B47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6"/>
    <w:qFormat/>
    <w:rsid w:val="000B47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7"/>
    <w:qFormat/>
    <w:rsid w:val="000B47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472A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/>
    <w:rsid w:val="000B472A"/>
  </w:style>
  <w:style w:type="paragraph" w:customStyle="1" w:styleId="Compact">
    <w:name w:val="Compact"/>
    <w:basedOn w:val="BodyText"/>
    <w:uiPriority w:val="99"/>
    <w:pPr>
      <w:spacing w:before="36" w:after="36"/>
    </w:pPr>
  </w:style>
  <w:style w:type="paragraph" w:styleId="Title">
    <w:name w:val="Title"/>
    <w:basedOn w:val="Normal"/>
    <w:next w:val="BodyText"/>
    <w:uiPriority w:val="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uiPriority w:val="9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uiPriority w:val="99"/>
    <w:qFormat/>
    <w:rsid w:val="000B472A"/>
    <w:pPr>
      <w:keepNext/>
      <w:keepLines/>
      <w:jc w:val="center"/>
    </w:pPr>
  </w:style>
  <w:style w:type="paragraph" w:styleId="Date">
    <w:name w:val="Date"/>
    <w:next w:val="BodyText"/>
    <w:uiPriority w:val="99"/>
    <w:qFormat/>
    <w:rsid w:val="000B472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9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</w:style>
  <w:style w:type="paragraph" w:styleId="BlockText">
    <w:name w:val="Block Text"/>
    <w:basedOn w:val="BodyText"/>
    <w:next w:val="BodyText"/>
    <w:uiPriority w:val="9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9"/>
    <w:unhideWhenUsed/>
  </w:style>
  <w:style w:type="paragraph" w:customStyle="1" w:styleId="DefinitionTerm">
    <w:name w:val="Definition Term"/>
    <w:basedOn w:val="Normal"/>
    <w:next w:val="Definition"/>
    <w:uiPriority w:val="9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CaptionChar"/>
    <w:uiPriority w:val="99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FigurewithCaption">
    <w:name w:val="Figure with Caption"/>
    <w:basedOn w:val="Figure"/>
    <w:uiPriority w:val="99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sid w:val="00DA18FF"/>
    <w:rPr>
      <w:i/>
    </w:rPr>
  </w:style>
  <w:style w:type="character" w:customStyle="1" w:styleId="VerbatimChar">
    <w:name w:val="Verbatim Char"/>
    <w:basedOn w:val="CaptionChar"/>
    <w:link w:val="SourceCode"/>
    <w:uiPriority w:val="1"/>
    <w:rsid w:val="00131755"/>
    <w:rPr>
      <w:i w:val="0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uiPriority w:val="99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99"/>
    <w:unhideWhenUsed/>
    <w:qFormat/>
    <w:rsid w:val="000B47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1"/>
    <w:qFormat/>
    <w:rsid w:val="00131755"/>
    <w:pPr>
      <w:shd w:val="clear" w:color="auto" w:fill="D9D9D9" w:themeFill="background1" w:themeFillShade="D9"/>
      <w:wordWrap w:val="0"/>
      <w:spacing w:after="0"/>
    </w:pPr>
  </w:style>
  <w:style w:type="character" w:customStyle="1" w:styleId="KeywordTok">
    <w:name w:val="Keyword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uiPriority w:val="99"/>
    <w:rPr>
      <w:i w:val="0"/>
      <w:color w:val="902000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uiPriority w:val="99"/>
    <w:rPr>
      <w:i w:val="0"/>
      <w:color w:val="40A070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uiPriority w:val="99"/>
    <w:rPr>
      <w:i w:val="0"/>
      <w:color w:val="880000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uiPriority w:val="99"/>
    <w:rPr>
      <w:i w:val="0"/>
      <w:color w:val="4070A0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uiPriority w:val="99"/>
    <w:rPr>
      <w:i w:val="0"/>
      <w:color w:val="BB6688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uiPriority w:val="99"/>
    <w:rPr>
      <w:i/>
      <w:color w:val="60A0B0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uiPriority w:val="99"/>
    <w:rPr>
      <w:i/>
      <w:color w:val="BA2121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uiPriority w:val="99"/>
    <w:rPr>
      <w:i w:val="0"/>
      <w:color w:val="007020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uiPriority w:val="99"/>
    <w:rPr>
      <w:i w:val="0"/>
      <w:color w:val="06287E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uiPriority w:val="99"/>
    <w:rPr>
      <w:i w:val="0"/>
      <w:color w:val="19177C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uiPriority w:val="99"/>
    <w:rPr>
      <w:b/>
      <w:i w:val="0"/>
      <w:color w:val="007020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uiPriority w:val="99"/>
    <w:rPr>
      <w:i w:val="0"/>
      <w:color w:val="666666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uiPriority w:val="99"/>
    <w:rPr>
      <w:i w:val="0"/>
      <w:color w:val="BC7A00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uiPriority w:val="99"/>
    <w:rPr>
      <w:i w:val="0"/>
      <w:color w:val="7D9029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uiPriority w:val="99"/>
    <w:rPr>
      <w:b/>
      <w:i/>
      <w:color w:val="60A0B0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uiPriority w:val="99"/>
    <w:rPr>
      <w:b/>
      <w:i w:val="0"/>
      <w:color w:val="FF0000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uiPriority w:val="99"/>
    <w:rPr>
      <w:i w:val="0"/>
      <w:shd w:val="clear" w:color="auto" w:fill="D9D9D9" w:themeFill="background1" w:themeFillShade="D9"/>
    </w:rPr>
  </w:style>
  <w:style w:type="character" w:customStyle="1" w:styleId="BodyTextChar">
    <w:name w:val="Body Text Char"/>
    <w:basedOn w:val="DefaultParagraphFont"/>
    <w:link w:val="BodyText"/>
    <w:rsid w:val="000B472A"/>
  </w:style>
  <w:style w:type="paragraph" w:styleId="BalloonText">
    <w:name w:val="Balloon Text"/>
    <w:basedOn w:val="Normal"/>
    <w:link w:val="BalloonTextChar"/>
    <w:uiPriority w:val="99"/>
    <w:rsid w:val="00822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2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arkdow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Markdown Template.dotx</Template>
  <TotalTime>69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Russ</dc:creator>
  <cp:lastModifiedBy>Tyler Russ</cp:lastModifiedBy>
  <cp:revision>1</cp:revision>
  <dcterms:created xsi:type="dcterms:W3CDTF">2018-09-30T00:58:00Z</dcterms:created>
  <dcterms:modified xsi:type="dcterms:W3CDTF">2018-09-30T02:07:00Z</dcterms:modified>
</cp:coreProperties>
</file>